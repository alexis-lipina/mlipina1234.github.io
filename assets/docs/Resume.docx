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C0102" w14:textId="19AE4E2C" w:rsidR="00EE5E58" w:rsidRDefault="00623B93">
      <w:pPr>
        <w:pStyle w:val="Title"/>
      </w:pPr>
      <w:r>
        <w:t>Mark</w:t>
      </w:r>
      <w:r w:rsidR="00AD60AB">
        <w:t xml:space="preserve"> Lipina</w:t>
      </w:r>
    </w:p>
    <w:p w14:paraId="1E3F84D7" w14:textId="5AC30AAD" w:rsidR="00EE5E58" w:rsidRDefault="005C72BF">
      <w:r w:rsidRPr="005C72BF">
        <w:t xml:space="preserve">                                </w:t>
      </w:r>
      <w:r w:rsidRPr="005C72BF">
        <w:rPr>
          <w:color w:val="969696" w:themeColor="accent3"/>
        </w:rPr>
        <w:t xml:space="preserve">   </w:t>
      </w:r>
      <w:r w:rsidR="002F445A" w:rsidRPr="005C72BF">
        <w:rPr>
          <w:color w:val="969696" w:themeColor="accent3"/>
        </w:rPr>
        <w:t>Address</w:t>
      </w:r>
      <w:r w:rsidRPr="005C72BF">
        <w:rPr>
          <w:color w:val="969696" w:themeColor="accent3"/>
        </w:rPr>
        <w:tab/>
      </w:r>
      <w:r w:rsidRPr="005C72BF">
        <w:rPr>
          <w:color w:val="969696" w:themeColor="accent3"/>
        </w:rPr>
        <w:tab/>
        <w:t xml:space="preserve">                        </w:t>
      </w:r>
      <w:r w:rsidR="002F445A" w:rsidRPr="005C72BF">
        <w:rPr>
          <w:color w:val="969696" w:themeColor="accent3"/>
        </w:rPr>
        <w:t xml:space="preserve">  </w:t>
      </w:r>
      <w:r w:rsidRPr="005C72BF">
        <w:rPr>
          <w:color w:val="969696" w:themeColor="accent3"/>
        </w:rPr>
        <w:t>Cell</w:t>
      </w:r>
      <w:r w:rsidRPr="005C72BF">
        <w:rPr>
          <w:color w:val="969696" w:themeColor="accent3"/>
        </w:rPr>
        <w:tab/>
      </w:r>
      <w:r w:rsidRPr="005C72BF">
        <w:rPr>
          <w:color w:val="969696" w:themeColor="accent3"/>
        </w:rPr>
        <w:tab/>
      </w:r>
      <w:r w:rsidR="002F445A" w:rsidRPr="005C72BF">
        <w:rPr>
          <w:color w:val="969696" w:themeColor="accent3"/>
        </w:rPr>
        <w:t xml:space="preserve">   </w:t>
      </w:r>
      <w:r w:rsidRPr="005C72BF">
        <w:rPr>
          <w:color w:val="969696" w:themeColor="accent3"/>
        </w:rPr>
        <w:t xml:space="preserve">      </w:t>
      </w:r>
      <w:r w:rsidR="002F445A" w:rsidRPr="005C72BF">
        <w:rPr>
          <w:color w:val="969696" w:themeColor="accent3"/>
        </w:rPr>
        <w:t xml:space="preserve"> </w:t>
      </w:r>
      <w:r w:rsidRPr="005C72BF">
        <w:rPr>
          <w:color w:val="969696" w:themeColor="accent3"/>
        </w:rPr>
        <w:t>Email</w:t>
      </w:r>
      <w:r w:rsidRPr="005C72BF">
        <w:rPr>
          <w:color w:val="969696" w:themeColor="accent3"/>
        </w:rPr>
        <w:tab/>
      </w:r>
      <w:proofErr w:type="gramStart"/>
      <w:r w:rsidRPr="005C72BF">
        <w:rPr>
          <w:color w:val="969696" w:themeColor="accent3"/>
        </w:rPr>
        <w:tab/>
        <w:t xml:space="preserve"> </w:t>
      </w:r>
      <w:r w:rsidR="002F445A" w:rsidRPr="005C72BF">
        <w:rPr>
          <w:color w:val="969696" w:themeColor="accent3"/>
        </w:rPr>
        <w:t xml:space="preserve"> </w:t>
      </w:r>
      <w:r w:rsidRPr="005C72BF">
        <w:rPr>
          <w:color w:val="969696" w:themeColor="accent3"/>
        </w:rPr>
        <w:t>Website</w:t>
      </w:r>
      <w:proofErr w:type="gramEnd"/>
      <w:r w:rsidRPr="005C72BF">
        <w:rPr>
          <w:color w:val="969696" w:themeColor="accent3"/>
        </w:rPr>
        <w:t xml:space="preserve"> </w:t>
      </w:r>
      <w:r w:rsidRPr="005C72BF">
        <w:rPr>
          <w:color w:val="969696" w:themeColor="accent3"/>
        </w:rPr>
        <w:tab/>
        <w:t xml:space="preserve">                  GitHub</w:t>
      </w:r>
      <w:r w:rsidRPr="005C72BF">
        <w:rPr>
          <w:color w:val="969696" w:themeColor="accent3"/>
          <w:u w:val="single"/>
        </w:rPr>
        <w:t xml:space="preserve">                         </w:t>
      </w:r>
      <w:r w:rsidR="002F445A" w:rsidRPr="005C72BF">
        <w:rPr>
          <w:u w:val="single"/>
        </w:rPr>
        <w:br/>
      </w:r>
      <w:r w:rsidR="00623B93">
        <w:t>12 Barrington C</w:t>
      </w:r>
      <w:r>
        <w:t>t.</w:t>
      </w:r>
      <w:r w:rsidR="00623B93">
        <w:t>, Schenectady, NY, 12309</w:t>
      </w:r>
      <w:r w:rsidR="008902DB">
        <w:t xml:space="preserve"> </w:t>
      </w:r>
      <w:r w:rsidR="00AD60AB">
        <w:t>|</w:t>
      </w:r>
      <w:r w:rsidR="008902DB">
        <w:t xml:space="preserve"> </w:t>
      </w:r>
      <w:r w:rsidR="00AF7F29">
        <w:t xml:space="preserve"> </w:t>
      </w:r>
      <w:r w:rsidR="00BE7DA7">
        <w:t>(518)-817-5499</w:t>
      </w:r>
      <w:r w:rsidR="00AD60AB">
        <w:t> |</w:t>
      </w:r>
      <w:r w:rsidR="008902DB">
        <w:t xml:space="preserve"> </w:t>
      </w:r>
      <w:r w:rsidR="00164262">
        <w:t>mlipina1234@gmail.com</w:t>
      </w:r>
      <w:r w:rsidR="003815FB">
        <w:t xml:space="preserve"> | </w:t>
      </w:r>
      <w:r w:rsidR="002F445A">
        <w:t xml:space="preserve">mlipina1234.github.io </w:t>
      </w:r>
      <w:r>
        <w:t>| github.com/mlipina1234</w:t>
      </w:r>
    </w:p>
    <w:sdt>
      <w:sdtPr>
        <w:id w:val="1513793667"/>
        <w:placeholder>
          <w:docPart w:val="EDFEC2E05FE54F35B954269B63376C0A"/>
        </w:placeholder>
        <w:temporary/>
        <w:showingPlcHdr/>
        <w15:appearance w15:val="hidden"/>
      </w:sdtPr>
      <w:sdtEndPr/>
      <w:sdtContent>
        <w:p w14:paraId="00C868E2" w14:textId="04C7EF13" w:rsidR="00EE5E58" w:rsidRDefault="00AD60AB" w:rsidP="00F04BA7">
          <w:pPr>
            <w:pStyle w:val="Heading1"/>
            <w:spacing w:before="0"/>
          </w:pPr>
          <w:r w:rsidRPr="00F04BA7">
            <w:rPr>
              <w:u w:val="single"/>
            </w:rPr>
            <w:t>Education</w:t>
          </w:r>
        </w:p>
      </w:sdtContent>
    </w:sdt>
    <w:p w14:paraId="38A25197" w14:textId="0EC053B5" w:rsidR="009400E9" w:rsidRDefault="007560CE" w:rsidP="009B4E21">
      <w:pPr>
        <w:pStyle w:val="Heading2"/>
        <w:rPr>
          <w:sz w:val="22"/>
        </w:rPr>
      </w:pPr>
      <w:r>
        <w:t xml:space="preserve">    </w:t>
      </w:r>
      <w:r w:rsidR="0024387E">
        <w:t xml:space="preserve">   </w:t>
      </w:r>
      <w:r>
        <w:t xml:space="preserve"> </w:t>
      </w:r>
      <w:r w:rsidR="003E3D00" w:rsidRPr="00271BB3">
        <w:rPr>
          <w:color w:val="auto"/>
        </w:rPr>
        <w:t xml:space="preserve">Rochester Institute of </w:t>
      </w:r>
      <w:proofErr w:type="gramStart"/>
      <w:r w:rsidR="003E3D00" w:rsidRPr="00271BB3">
        <w:rPr>
          <w:color w:val="auto"/>
        </w:rPr>
        <w:t xml:space="preserve">Technology  </w:t>
      </w:r>
      <w:r w:rsidR="003E3D00">
        <w:t>|</w:t>
      </w:r>
      <w:proofErr w:type="gramEnd"/>
      <w:r w:rsidR="003E3D00">
        <w:t xml:space="preserve"> </w:t>
      </w:r>
      <w:r w:rsidR="00675D00" w:rsidRPr="00271BB3">
        <w:rPr>
          <w:color w:val="808080" w:themeColor="accent4"/>
        </w:rPr>
        <w:t xml:space="preserve">Bachelors of Science, </w:t>
      </w:r>
      <w:r w:rsidR="00967C26" w:rsidRPr="00271BB3">
        <w:rPr>
          <w:color w:val="808080" w:themeColor="accent4"/>
        </w:rPr>
        <w:t>Game D</w:t>
      </w:r>
      <w:r w:rsidR="00F025D8" w:rsidRPr="00271BB3">
        <w:rPr>
          <w:color w:val="808080" w:themeColor="accent4"/>
        </w:rPr>
        <w:t>esign</w:t>
      </w:r>
      <w:r w:rsidR="000C6604" w:rsidRPr="00271BB3">
        <w:rPr>
          <w:color w:val="808080" w:themeColor="accent4"/>
        </w:rPr>
        <w:t xml:space="preserve"> &amp; Development</w:t>
      </w:r>
      <w:r w:rsidR="008110A0" w:rsidRPr="00271BB3">
        <w:rPr>
          <w:color w:val="808080" w:themeColor="accent4"/>
        </w:rPr>
        <w:t xml:space="preserve"> </w:t>
      </w:r>
      <w:r w:rsidR="008110A0">
        <w:t>|</w:t>
      </w:r>
      <w:r w:rsidR="00AD60AB">
        <w:t> </w:t>
      </w:r>
      <w:r w:rsidR="003E3D00">
        <w:t xml:space="preserve"> Expected</w:t>
      </w:r>
      <w:r w:rsidR="007B606D">
        <w:t xml:space="preserve"> </w:t>
      </w:r>
      <w:r w:rsidR="003E3D00">
        <w:t>2020</w:t>
      </w:r>
    </w:p>
    <w:p w14:paraId="420ED4B9" w14:textId="60ED65C6" w:rsidR="003E3D00" w:rsidRDefault="003E3D00" w:rsidP="003E3D00">
      <w:pPr>
        <w:pStyle w:val="ListBullet"/>
        <w:tabs>
          <w:tab w:val="clear" w:pos="144"/>
        </w:tabs>
        <w:ind w:left="864"/>
      </w:pPr>
      <w:r>
        <w:t>3.64 GPA</w:t>
      </w:r>
    </w:p>
    <w:p w14:paraId="1A7FD601" w14:textId="25CE972A" w:rsidR="000D2C2E" w:rsidRDefault="007560CE" w:rsidP="00734B10">
      <w:pPr>
        <w:pStyle w:val="Heading2"/>
      </w:pPr>
      <w:r>
        <w:t xml:space="preserve">   </w:t>
      </w:r>
      <w:r w:rsidR="0024387E">
        <w:t xml:space="preserve">   </w:t>
      </w:r>
      <w:r>
        <w:t xml:space="preserve">  </w:t>
      </w:r>
      <w:r w:rsidR="00D23255" w:rsidRPr="00271BB3">
        <w:rPr>
          <w:color w:val="auto"/>
        </w:rPr>
        <w:t xml:space="preserve">Hudson Valley Community College </w:t>
      </w:r>
      <w:r w:rsidR="009D5CD9" w:rsidRPr="00271BB3">
        <w:rPr>
          <w:color w:val="808080" w:themeColor="accent4"/>
        </w:rPr>
        <w:t xml:space="preserve">| </w:t>
      </w:r>
      <w:r w:rsidR="007A1974" w:rsidRPr="00271BB3">
        <w:rPr>
          <w:color w:val="808080" w:themeColor="accent4"/>
        </w:rPr>
        <w:t xml:space="preserve">Associates of Science, </w:t>
      </w:r>
      <w:r w:rsidR="009D5CD9" w:rsidRPr="00271BB3">
        <w:rPr>
          <w:color w:val="808080" w:themeColor="accent4"/>
        </w:rPr>
        <w:t xml:space="preserve">Computer Science </w:t>
      </w:r>
      <w:r w:rsidR="009D5CD9">
        <w:t>| </w:t>
      </w:r>
      <w:r w:rsidR="00036E0F">
        <w:t xml:space="preserve">2015 – 2017 </w:t>
      </w:r>
    </w:p>
    <w:p w14:paraId="38357AE5" w14:textId="77777777" w:rsidR="00591585" w:rsidRPr="00070E91" w:rsidRDefault="00591585" w:rsidP="00591585">
      <w:pPr>
        <w:pStyle w:val="Heading1"/>
        <w:spacing w:before="0"/>
        <w:rPr>
          <w:u w:val="single"/>
        </w:rPr>
      </w:pPr>
      <w:r w:rsidRPr="00070E91">
        <w:rPr>
          <w:u w:val="single"/>
        </w:rPr>
        <w:t>Skills</w:t>
      </w:r>
    </w:p>
    <w:p w14:paraId="76B8650D" w14:textId="02F34DA0" w:rsidR="00591585" w:rsidRDefault="00502261" w:rsidP="00591585">
      <w:pPr>
        <w:pStyle w:val="ListBullet"/>
        <w:tabs>
          <w:tab w:val="clear" w:pos="144"/>
          <w:tab w:val="num" w:pos="432"/>
        </w:tabs>
        <w:ind w:left="432"/>
      </w:pPr>
      <w:proofErr w:type="gramStart"/>
      <w:r>
        <w:rPr>
          <w:b/>
        </w:rPr>
        <w:t>Languages</w:t>
      </w:r>
      <w:r w:rsidR="00591585" w:rsidRPr="002432E0">
        <w:rPr>
          <w:b/>
        </w:rPr>
        <w:t xml:space="preserve"> </w:t>
      </w:r>
      <w:r w:rsidR="00591585">
        <w:t>:</w:t>
      </w:r>
      <w:proofErr w:type="gramEnd"/>
      <w:r w:rsidR="00591585">
        <w:t xml:space="preserve"> C#, C++, Java, Python, JSON, HTML, CSS</w:t>
      </w:r>
      <w:r w:rsidR="00FB50D3">
        <w:t>, PHP</w:t>
      </w:r>
      <w:r w:rsidR="00591585">
        <w:t>, Assembly</w:t>
      </w:r>
    </w:p>
    <w:p w14:paraId="16A7A36E" w14:textId="6DB1CA39" w:rsidR="00591585" w:rsidRDefault="003872AE" w:rsidP="006304CC">
      <w:pPr>
        <w:pStyle w:val="ListBullet"/>
        <w:tabs>
          <w:tab w:val="clear" w:pos="144"/>
          <w:tab w:val="num" w:pos="432"/>
        </w:tabs>
        <w:ind w:left="432"/>
      </w:pPr>
      <w:r>
        <w:rPr>
          <w:b/>
        </w:rPr>
        <w:t xml:space="preserve">Game </w:t>
      </w:r>
      <w:proofErr w:type="gramStart"/>
      <w:r>
        <w:rPr>
          <w:b/>
        </w:rPr>
        <w:t>Engines</w:t>
      </w:r>
      <w:r w:rsidR="00591585" w:rsidRPr="002432E0">
        <w:rPr>
          <w:b/>
        </w:rPr>
        <w:t xml:space="preserve"> </w:t>
      </w:r>
      <w:r w:rsidR="00591585">
        <w:t>:</w:t>
      </w:r>
      <w:proofErr w:type="gramEnd"/>
      <w:r w:rsidR="00591585">
        <w:t xml:space="preserve"> Unity 3D,</w:t>
      </w:r>
      <w:r w:rsidR="00311E39">
        <w:t xml:space="preserve"> Unreal Engine,</w:t>
      </w:r>
      <w:r w:rsidR="00591585">
        <w:t xml:space="preserve"> </w:t>
      </w:r>
      <w:proofErr w:type="spellStart"/>
      <w:r w:rsidR="00591585">
        <w:t>MonoGame</w:t>
      </w:r>
      <w:proofErr w:type="spellEnd"/>
      <w:r w:rsidR="00591585">
        <w:t xml:space="preserve">, </w:t>
      </w:r>
      <w:proofErr w:type="spellStart"/>
      <w:r w:rsidR="00440DE2">
        <w:t>GameMaker</w:t>
      </w:r>
      <w:proofErr w:type="spellEnd"/>
      <w:r w:rsidR="00440DE2">
        <w:t xml:space="preserve">, </w:t>
      </w:r>
    </w:p>
    <w:p w14:paraId="77F951C8" w14:textId="2AE9BD42" w:rsidR="003872AE" w:rsidRDefault="003872AE" w:rsidP="003872AE">
      <w:pPr>
        <w:pStyle w:val="ListBullet"/>
        <w:tabs>
          <w:tab w:val="clear" w:pos="144"/>
          <w:tab w:val="num" w:pos="432"/>
        </w:tabs>
        <w:ind w:left="432"/>
      </w:pPr>
      <w:proofErr w:type="gramStart"/>
      <w:r>
        <w:rPr>
          <w:b/>
        </w:rPr>
        <w:t>Software</w:t>
      </w:r>
      <w:r w:rsidRPr="002432E0">
        <w:rPr>
          <w:b/>
        </w:rPr>
        <w:t xml:space="preserve"> </w:t>
      </w:r>
      <w:r>
        <w:t>:</w:t>
      </w:r>
      <w:proofErr w:type="gramEnd"/>
      <w:r>
        <w:t xml:space="preserve"> </w:t>
      </w:r>
      <w:r w:rsidR="00D370C4">
        <w:t xml:space="preserve">Git Version Control, </w:t>
      </w:r>
      <w:r>
        <w:t>Visual Studio</w:t>
      </w:r>
      <w:r w:rsidR="004821E5">
        <w:t>,</w:t>
      </w:r>
      <w:r w:rsidR="0017189C">
        <w:t xml:space="preserve"> .NET,</w:t>
      </w:r>
      <w:r w:rsidR="004821E5">
        <w:t xml:space="preserve"> IntelliJ</w:t>
      </w:r>
      <w:r w:rsidR="007D74B9">
        <w:t>, Eclipse</w:t>
      </w:r>
    </w:p>
    <w:p w14:paraId="0B419944" w14:textId="721B3522" w:rsidR="00B0550C" w:rsidRDefault="00B0550C" w:rsidP="002A3F08">
      <w:pPr>
        <w:pStyle w:val="ListBullet"/>
        <w:numPr>
          <w:ilvl w:val="0"/>
          <w:numId w:val="0"/>
        </w:numPr>
      </w:pPr>
    </w:p>
    <w:p w14:paraId="57190179" w14:textId="7DFC3821" w:rsidR="002A3F08" w:rsidRPr="00070E91" w:rsidRDefault="006613D8" w:rsidP="002A3F08">
      <w:pPr>
        <w:pStyle w:val="Heading1"/>
        <w:spacing w:before="0"/>
        <w:rPr>
          <w:u w:val="single"/>
        </w:rPr>
      </w:pPr>
      <w:r>
        <w:rPr>
          <w:u w:val="single"/>
        </w:rPr>
        <w:t>Work Experience</w:t>
      </w:r>
    </w:p>
    <w:p w14:paraId="7C777C81" w14:textId="4F8BB655" w:rsidR="00EB1971" w:rsidRPr="003D3CCB" w:rsidRDefault="00EB1971" w:rsidP="00EB1971">
      <w:pPr>
        <w:pStyle w:val="ListBullet"/>
        <w:tabs>
          <w:tab w:val="clear" w:pos="144"/>
          <w:tab w:val="num" w:pos="432"/>
        </w:tabs>
        <w:ind w:left="432"/>
        <w:rPr>
          <w:color w:val="808080" w:themeColor="accent4"/>
        </w:rPr>
      </w:pPr>
      <w:r>
        <w:rPr>
          <w:b/>
        </w:rPr>
        <w:t>Software Developer Co-Op</w:t>
      </w:r>
      <w:r w:rsidR="002B2CC9">
        <w:rPr>
          <w:b/>
        </w:rPr>
        <w:t xml:space="preserve"> </w:t>
      </w:r>
      <w:r w:rsidRPr="003D3CCB">
        <w:rPr>
          <w:b/>
        </w:rPr>
        <w:t xml:space="preserve">| </w:t>
      </w:r>
      <w:r>
        <w:rPr>
          <w:b/>
          <w:color w:val="808080" w:themeColor="accent4"/>
        </w:rPr>
        <w:t>FM Global</w:t>
      </w:r>
      <w:r w:rsidRPr="003D3CCB">
        <w:rPr>
          <w:b/>
        </w:rPr>
        <w:t xml:space="preserve"> | </w:t>
      </w:r>
      <w:r>
        <w:rPr>
          <w:b/>
        </w:rPr>
        <w:t>Johnston</w:t>
      </w:r>
      <w:r w:rsidRPr="003D3CCB">
        <w:rPr>
          <w:b/>
        </w:rPr>
        <w:t xml:space="preserve">, </w:t>
      </w:r>
      <w:r>
        <w:rPr>
          <w:b/>
        </w:rPr>
        <w:t>RI</w:t>
      </w:r>
      <w:r w:rsidRPr="003D3CCB">
        <w:rPr>
          <w:b/>
        </w:rPr>
        <w:t xml:space="preserve"> | </w:t>
      </w:r>
      <w:r>
        <w:rPr>
          <w:b/>
          <w:color w:val="808080" w:themeColor="accent4"/>
        </w:rPr>
        <w:t>January 2019</w:t>
      </w:r>
      <w:r w:rsidRPr="003D3CCB">
        <w:rPr>
          <w:b/>
          <w:color w:val="808080" w:themeColor="accent4"/>
        </w:rPr>
        <w:t xml:space="preserve"> – present</w:t>
      </w:r>
    </w:p>
    <w:p w14:paraId="0EF05BE6" w14:textId="3727A1A1" w:rsidR="00EB1971" w:rsidRDefault="00EB1971" w:rsidP="00EB1971">
      <w:pPr>
        <w:pStyle w:val="ListBullet"/>
        <w:tabs>
          <w:tab w:val="clear" w:pos="144"/>
          <w:tab w:val="num" w:pos="576"/>
        </w:tabs>
        <w:ind w:left="576"/>
      </w:pPr>
      <w:r>
        <w:t xml:space="preserve">I develop .NET Web APIs for consumption other </w:t>
      </w:r>
      <w:proofErr w:type="spellStart"/>
      <w:r>
        <w:t>dev</w:t>
      </w:r>
      <w:r w:rsidR="00F5701B">
        <w:t>s</w:t>
      </w:r>
      <w:proofErr w:type="spellEnd"/>
      <w:r>
        <w:t xml:space="preserve"> in the company</w:t>
      </w:r>
      <w:r w:rsidR="006D4936">
        <w:t xml:space="preserve"> in an Agile</w:t>
      </w:r>
      <w:r w:rsidR="00A35192">
        <w:t xml:space="preserve"> </w:t>
      </w:r>
      <w:r w:rsidR="006D4936">
        <w:t>environment</w:t>
      </w:r>
      <w:r>
        <w:t>. 40</w:t>
      </w:r>
      <w:r w:rsidRPr="003D3CCB">
        <w:t xml:space="preserve"> hours/week</w:t>
      </w:r>
    </w:p>
    <w:p w14:paraId="31C990B1" w14:textId="4F206B83" w:rsidR="00EB1971" w:rsidRPr="003D3CCB" w:rsidRDefault="00EB1971" w:rsidP="00EB1971">
      <w:pPr>
        <w:pStyle w:val="ListBullet"/>
        <w:tabs>
          <w:tab w:val="clear" w:pos="144"/>
          <w:tab w:val="num" w:pos="576"/>
        </w:tabs>
        <w:ind w:left="576"/>
      </w:pPr>
      <w:r>
        <w:t xml:space="preserve">I also </w:t>
      </w:r>
      <w:r w:rsidR="002B2CC9">
        <w:t>write</w:t>
      </w:r>
      <w:r>
        <w:t xml:space="preserve"> unit tests</w:t>
      </w:r>
      <w:r w:rsidR="002B2CC9">
        <w:t>,</w:t>
      </w:r>
      <w:r>
        <w:t xml:space="preserve"> and test harnesses for those APIs to </w:t>
      </w:r>
      <w:r w:rsidR="00034730">
        <w:t xml:space="preserve">simulate </w:t>
      </w:r>
      <w:bookmarkStart w:id="0" w:name="_GoBack"/>
      <w:bookmarkEnd w:id="0"/>
      <w:r>
        <w:t xml:space="preserve"> different levels of traffic</w:t>
      </w:r>
    </w:p>
    <w:p w14:paraId="755A5B6A" w14:textId="2451C0A1" w:rsidR="002A3F08" w:rsidRPr="003D3CCB" w:rsidRDefault="006613D8" w:rsidP="002A3F08">
      <w:pPr>
        <w:pStyle w:val="ListBullet"/>
        <w:tabs>
          <w:tab w:val="clear" w:pos="144"/>
          <w:tab w:val="num" w:pos="432"/>
        </w:tabs>
        <w:ind w:left="432"/>
        <w:rPr>
          <w:color w:val="808080" w:themeColor="accent4"/>
        </w:rPr>
      </w:pPr>
      <w:r>
        <w:rPr>
          <w:b/>
        </w:rPr>
        <w:t>T</w:t>
      </w:r>
      <w:r w:rsidR="001D118E">
        <w:rPr>
          <w:b/>
        </w:rPr>
        <w:t>eachers Assistant</w:t>
      </w:r>
      <w:r w:rsidR="00EE54AC">
        <w:t xml:space="preserve"> </w:t>
      </w:r>
      <w:r w:rsidR="00EE54AC" w:rsidRPr="003D3CCB">
        <w:rPr>
          <w:b/>
        </w:rPr>
        <w:t xml:space="preserve">| </w:t>
      </w:r>
      <w:r w:rsidR="00EE54AC" w:rsidRPr="003D3CCB">
        <w:rPr>
          <w:b/>
          <w:color w:val="808080" w:themeColor="accent4"/>
        </w:rPr>
        <w:t>Rochester Institute of Technology</w:t>
      </w:r>
      <w:r w:rsidR="00EE54AC" w:rsidRPr="003D3CCB">
        <w:rPr>
          <w:b/>
        </w:rPr>
        <w:t xml:space="preserve"> | Rochester, NY | </w:t>
      </w:r>
      <w:r w:rsidR="00675D00" w:rsidRPr="003D3CCB">
        <w:rPr>
          <w:b/>
          <w:color w:val="808080" w:themeColor="accent4"/>
        </w:rPr>
        <w:t>September 2018 – present</w:t>
      </w:r>
    </w:p>
    <w:p w14:paraId="6F579F5A" w14:textId="7C39FC19" w:rsidR="00FD6F43" w:rsidRPr="003D3CCB" w:rsidRDefault="00FD6F43" w:rsidP="00FD6F43">
      <w:pPr>
        <w:pStyle w:val="ListBullet"/>
        <w:tabs>
          <w:tab w:val="clear" w:pos="144"/>
          <w:tab w:val="num" w:pos="576"/>
        </w:tabs>
        <w:ind w:left="576"/>
      </w:pPr>
      <w:r w:rsidRPr="003D3CCB">
        <w:t>I help</w:t>
      </w:r>
      <w:r w:rsidR="00EB1971">
        <w:t>ed</w:t>
      </w:r>
      <w:r w:rsidRPr="003D3CCB">
        <w:t xml:space="preserve"> </w:t>
      </w:r>
      <w:r w:rsidR="002079B7" w:rsidRPr="003D3CCB">
        <w:t>teach students C# programming, grade assignments</w:t>
      </w:r>
      <w:r w:rsidR="00025D5D" w:rsidRPr="003D3CCB">
        <w:t xml:space="preserve"> and help professor with creating assignments</w:t>
      </w:r>
      <w:r w:rsidR="00996D82" w:rsidRPr="003D3CCB">
        <w:t xml:space="preserve">, </w:t>
      </w:r>
      <w:r w:rsidR="002F419F" w:rsidRPr="003D3CCB">
        <w:t>14 hours/week</w:t>
      </w:r>
    </w:p>
    <w:p w14:paraId="18D24E78" w14:textId="42B9F3DB" w:rsidR="002A3F08" w:rsidRPr="003D3CCB" w:rsidRDefault="00EC6C6C" w:rsidP="00025D5D">
      <w:pPr>
        <w:pStyle w:val="ListBullet"/>
        <w:tabs>
          <w:tab w:val="clear" w:pos="144"/>
          <w:tab w:val="num" w:pos="432"/>
        </w:tabs>
        <w:ind w:left="432"/>
        <w:rPr>
          <w:b/>
          <w:color w:val="808080" w:themeColor="accent4"/>
        </w:rPr>
      </w:pPr>
      <w:r w:rsidRPr="00FD6F43">
        <w:rPr>
          <w:b/>
        </w:rPr>
        <w:t>Lab Tut</w:t>
      </w:r>
      <w:r w:rsidR="003E4512" w:rsidRPr="00FD6F43">
        <w:rPr>
          <w:b/>
        </w:rPr>
        <w:t>or</w:t>
      </w:r>
      <w:r w:rsidR="003E4512">
        <w:t xml:space="preserve"> | </w:t>
      </w:r>
      <w:r w:rsidR="003E4512" w:rsidRPr="003D3CCB">
        <w:rPr>
          <w:b/>
          <w:color w:val="808080" w:themeColor="accent4"/>
        </w:rPr>
        <w:t xml:space="preserve">Hudson Valley Community College </w:t>
      </w:r>
      <w:r w:rsidR="003E4512" w:rsidRPr="003D3CCB">
        <w:rPr>
          <w:b/>
        </w:rPr>
        <w:t xml:space="preserve">| Troy, NY | </w:t>
      </w:r>
      <w:r w:rsidR="009A058F" w:rsidRPr="003D3CCB">
        <w:rPr>
          <w:b/>
          <w:color w:val="808080" w:themeColor="accent4"/>
        </w:rPr>
        <w:t>January 201</w:t>
      </w:r>
      <w:r w:rsidR="00CA4F7B" w:rsidRPr="003D3CCB">
        <w:rPr>
          <w:b/>
          <w:color w:val="808080" w:themeColor="accent4"/>
        </w:rPr>
        <w:t>7 – May 2017</w:t>
      </w:r>
    </w:p>
    <w:p w14:paraId="72CCECED" w14:textId="0652EEDA" w:rsidR="00025D5D" w:rsidRPr="003D3CCB" w:rsidRDefault="00025D5D" w:rsidP="00025D5D">
      <w:pPr>
        <w:pStyle w:val="ListBullet"/>
        <w:tabs>
          <w:tab w:val="clear" w:pos="144"/>
          <w:tab w:val="num" w:pos="576"/>
        </w:tabs>
        <w:ind w:left="576"/>
      </w:pPr>
      <w:r w:rsidRPr="003D3CCB">
        <w:t xml:space="preserve">I tutored </w:t>
      </w:r>
      <w:r w:rsidR="00884FE2" w:rsidRPr="003D3CCB">
        <w:t>computer science</w:t>
      </w:r>
      <w:r w:rsidR="00036E0F" w:rsidRPr="003D3CCB">
        <w:t>, engineering and math students</w:t>
      </w:r>
      <w:r w:rsidR="00713CDC" w:rsidRPr="003D3CCB">
        <w:t xml:space="preserve"> roughly </w:t>
      </w:r>
      <w:r w:rsidR="00E50638" w:rsidRPr="003D3CCB">
        <w:t>8</w:t>
      </w:r>
      <w:r w:rsidR="00996D82" w:rsidRPr="003D3CCB">
        <w:t xml:space="preserve"> hours a week</w:t>
      </w:r>
    </w:p>
    <w:p w14:paraId="34CED236" w14:textId="77777777" w:rsidR="000D2C2E" w:rsidRPr="00591585" w:rsidRDefault="000D2C2E" w:rsidP="00B605C6">
      <w:pPr>
        <w:pStyle w:val="ListBullet"/>
        <w:numPr>
          <w:ilvl w:val="0"/>
          <w:numId w:val="0"/>
        </w:numPr>
        <w:ind w:left="144" w:hanging="144"/>
      </w:pPr>
    </w:p>
    <w:p w14:paraId="52B48BE6" w14:textId="10683637" w:rsidR="00856421" w:rsidRDefault="00832801" w:rsidP="00856421">
      <w:pPr>
        <w:pStyle w:val="Heading1"/>
        <w:spacing w:before="0"/>
      </w:pPr>
      <w:r>
        <w:rPr>
          <w:u w:val="single"/>
        </w:rPr>
        <w:t>Projects</w:t>
      </w:r>
    </w:p>
    <w:p w14:paraId="7367CE11" w14:textId="77227990" w:rsidR="00856421" w:rsidRDefault="008A77E9" w:rsidP="0024387E">
      <w:pPr>
        <w:pStyle w:val="Heading2"/>
        <w:ind w:left="288"/>
      </w:pPr>
      <w:proofErr w:type="gramStart"/>
      <w:r w:rsidRPr="00311E39">
        <w:rPr>
          <w:szCs w:val="18"/>
        </w:rPr>
        <w:t>Awake</w:t>
      </w:r>
      <w:r w:rsidR="004A07E7" w:rsidRPr="00311E39">
        <w:rPr>
          <w:szCs w:val="18"/>
        </w:rPr>
        <w:t>( )</w:t>
      </w:r>
      <w:proofErr w:type="gramEnd"/>
      <w:r w:rsidRPr="00311E39">
        <w:rPr>
          <w:szCs w:val="18"/>
        </w:rPr>
        <w:t xml:space="preserve"> </w:t>
      </w:r>
      <w:r w:rsidR="004A07E7" w:rsidRPr="00311E39">
        <w:rPr>
          <w:szCs w:val="18"/>
        </w:rPr>
        <w:t xml:space="preserve"> | </w:t>
      </w:r>
      <w:r w:rsidRPr="00311E39">
        <w:rPr>
          <w:szCs w:val="18"/>
        </w:rPr>
        <w:t xml:space="preserve"> </w:t>
      </w:r>
      <w:r w:rsidR="00052AD1" w:rsidRPr="00311E39">
        <w:rPr>
          <w:color w:val="969696" w:themeColor="accent3"/>
          <w:szCs w:val="18"/>
        </w:rPr>
        <w:t>Solo</w:t>
      </w:r>
      <w:r w:rsidR="00067791" w:rsidRPr="00311E39">
        <w:rPr>
          <w:color w:val="969696" w:themeColor="accent3"/>
          <w:szCs w:val="18"/>
        </w:rPr>
        <w:t xml:space="preserve"> DEV</w:t>
      </w:r>
      <w:r w:rsidR="00052AD1" w:rsidRPr="00311E39">
        <w:rPr>
          <w:color w:val="969696" w:themeColor="accent3"/>
          <w:szCs w:val="18"/>
        </w:rPr>
        <w:t xml:space="preserve"> </w:t>
      </w:r>
      <w:r w:rsidR="00067791" w:rsidRPr="00311E39">
        <w:rPr>
          <w:color w:val="969696" w:themeColor="accent3"/>
          <w:szCs w:val="18"/>
        </w:rPr>
        <w:t xml:space="preserve"> </w:t>
      </w:r>
      <w:r w:rsidR="004A07E7" w:rsidRPr="00311E39">
        <w:rPr>
          <w:szCs w:val="18"/>
        </w:rPr>
        <w:t>|</w:t>
      </w:r>
      <w:r w:rsidR="004A07E7" w:rsidRPr="003350EC">
        <w:rPr>
          <w:sz w:val="16"/>
        </w:rPr>
        <w:t xml:space="preserve"> </w:t>
      </w:r>
      <w:r w:rsidR="00052AD1" w:rsidRPr="003350EC">
        <w:rPr>
          <w:sz w:val="16"/>
        </w:rPr>
        <w:t xml:space="preserve"> </w:t>
      </w:r>
      <w:r>
        <w:t>3D A</w:t>
      </w:r>
      <w:r w:rsidR="00B543A0">
        <w:t xml:space="preserve">ction </w:t>
      </w:r>
      <w:r>
        <w:t>RPG prototype</w:t>
      </w:r>
      <w:r w:rsidR="007560CE">
        <w:t xml:space="preserve"> ( C# / Unity )</w:t>
      </w:r>
      <w:r w:rsidR="00C46817">
        <w:t xml:space="preserve"> </w:t>
      </w:r>
      <w:r w:rsidR="00994ADD" w:rsidRPr="00994ADD">
        <w:rPr>
          <w:color w:val="969696" w:themeColor="accent3"/>
        </w:rPr>
        <w:t xml:space="preserve"> </w:t>
      </w:r>
      <w:r w:rsidR="00AC6B31">
        <w:rPr>
          <w:color w:val="969696" w:themeColor="accent3"/>
        </w:rPr>
        <w:t>|</w:t>
      </w:r>
      <w:r w:rsidR="00C46817">
        <w:rPr>
          <w:color w:val="969696" w:themeColor="accent3"/>
        </w:rPr>
        <w:t xml:space="preserve"> </w:t>
      </w:r>
      <w:r w:rsidR="00AC6B31">
        <w:rPr>
          <w:color w:val="969696" w:themeColor="accent3"/>
        </w:rPr>
        <w:t xml:space="preserve"> </w:t>
      </w:r>
      <w:r w:rsidR="00994ADD" w:rsidRPr="00E34E5C">
        <w:rPr>
          <w:color w:val="969696" w:themeColor="accent3"/>
        </w:rPr>
        <w:t xml:space="preserve">Dec 2017 – </w:t>
      </w:r>
      <w:r w:rsidR="00994ADD">
        <w:rPr>
          <w:color w:val="969696" w:themeColor="accent3"/>
        </w:rPr>
        <w:t>Today</w:t>
      </w:r>
    </w:p>
    <w:p w14:paraId="2F1C2772" w14:textId="66C130B3" w:rsidR="00322549" w:rsidRDefault="001458CA" w:rsidP="0024387E">
      <w:pPr>
        <w:pStyle w:val="ListBullet"/>
        <w:tabs>
          <w:tab w:val="clear" w:pos="144"/>
          <w:tab w:val="num" w:pos="432"/>
        </w:tabs>
        <w:ind w:left="432"/>
      </w:pPr>
      <w:r>
        <w:t>Implemented custom 3D physics system using Unity 2D (added custom z-axis</w:t>
      </w:r>
      <w:r w:rsidR="008838B6">
        <w:t>, forces</w:t>
      </w:r>
      <w:r>
        <w:t xml:space="preserve"> </w:t>
      </w:r>
      <w:r w:rsidR="004C41EC">
        <w:t>and collision implementation</w:t>
      </w:r>
      <w:r>
        <w:t>)</w:t>
      </w:r>
    </w:p>
    <w:p w14:paraId="2805D673" w14:textId="450092F3" w:rsidR="007560CE" w:rsidRDefault="00A53AE5" w:rsidP="0024387E">
      <w:pPr>
        <w:pStyle w:val="ListBullet"/>
        <w:tabs>
          <w:tab w:val="clear" w:pos="144"/>
          <w:tab w:val="num" w:pos="432"/>
        </w:tabs>
        <w:ind w:left="432"/>
      </w:pPr>
      <w:r>
        <w:t xml:space="preserve">Custom </w:t>
      </w:r>
      <w:r w:rsidR="00900F64">
        <w:t xml:space="preserve">built </w:t>
      </w:r>
      <w:r w:rsidR="002647B0">
        <w:t xml:space="preserve">3D </w:t>
      </w:r>
      <w:r>
        <w:t>A*</w:t>
      </w:r>
      <w:r w:rsidR="001925DB">
        <w:t xml:space="preserve"> pathfinding system</w:t>
      </w:r>
    </w:p>
    <w:p w14:paraId="42123E3B" w14:textId="47EEA4FC" w:rsidR="002B2CC9" w:rsidRDefault="002B2CC9" w:rsidP="0024387E">
      <w:pPr>
        <w:pStyle w:val="ListBullet"/>
        <w:tabs>
          <w:tab w:val="clear" w:pos="144"/>
          <w:tab w:val="num" w:pos="432"/>
        </w:tabs>
        <w:ind w:left="432"/>
      </w:pPr>
      <w:r>
        <w:t>Designed and implemented combo-based combat system</w:t>
      </w:r>
    </w:p>
    <w:p w14:paraId="71F06721" w14:textId="4347280E" w:rsidR="00E371E7" w:rsidRDefault="00527CC3" w:rsidP="00E371E7">
      <w:pPr>
        <w:pStyle w:val="ListBullet"/>
        <w:tabs>
          <w:tab w:val="clear" w:pos="144"/>
          <w:tab w:val="num" w:pos="432"/>
        </w:tabs>
        <w:ind w:left="432"/>
      </w:pPr>
      <w:r>
        <w:t xml:space="preserve">Wrote shaders for stylized </w:t>
      </w:r>
      <w:r w:rsidR="006A0368">
        <w:t>depth effect</w:t>
      </w:r>
      <w:r w:rsidR="007A5F2B">
        <w:t xml:space="preserve"> and dynamic shadow-masking</w:t>
      </w:r>
      <w:r w:rsidR="006A0368">
        <w:t xml:space="preserve"> (HLSL</w:t>
      </w:r>
      <w:r w:rsidR="002F419F">
        <w:t>/Cg</w:t>
      </w:r>
      <w:r w:rsidR="006A0368">
        <w:t>)</w:t>
      </w:r>
    </w:p>
    <w:p w14:paraId="5ABFC9F7" w14:textId="7A589BF7" w:rsidR="0017189C" w:rsidRDefault="0017189C" w:rsidP="0017189C">
      <w:pPr>
        <w:pStyle w:val="Heading2"/>
        <w:ind w:left="288"/>
      </w:pPr>
      <w:r>
        <w:t xml:space="preserve">Snapped </w:t>
      </w:r>
      <w:proofErr w:type="gramStart"/>
      <w:r>
        <w:t xml:space="preserve">|  </w:t>
      </w:r>
      <w:r>
        <w:rPr>
          <w:color w:val="969696" w:themeColor="accent3"/>
        </w:rPr>
        <w:t>Programmer</w:t>
      </w:r>
      <w:proofErr w:type="gramEnd"/>
      <w:r>
        <w:rPr>
          <w:color w:val="969696" w:themeColor="accent3"/>
        </w:rPr>
        <w:t>, Designer</w:t>
      </w:r>
      <w:r w:rsidRPr="00C46817">
        <w:rPr>
          <w:color w:val="969696" w:themeColor="accent3"/>
        </w:rPr>
        <w:t xml:space="preserve"> </w:t>
      </w:r>
      <w:r>
        <w:rPr>
          <w:color w:val="969696" w:themeColor="accent3"/>
        </w:rPr>
        <w:t xml:space="preserve"> </w:t>
      </w:r>
      <w:r>
        <w:t>|  Survival Horror  (</w:t>
      </w:r>
      <w:r>
        <w:t xml:space="preserve"> C++ /</w:t>
      </w:r>
      <w:r>
        <w:t xml:space="preserve"> Unreal Engine ) |  </w:t>
      </w:r>
      <w:r>
        <w:rPr>
          <w:color w:val="969696" w:themeColor="accent3"/>
        </w:rPr>
        <w:t>Jan 2019 - Today</w:t>
      </w:r>
    </w:p>
    <w:p w14:paraId="0AB401D1" w14:textId="77777777" w:rsidR="0017189C" w:rsidRDefault="0017189C" w:rsidP="0017189C">
      <w:pPr>
        <w:pStyle w:val="ListBullet"/>
        <w:tabs>
          <w:tab w:val="clear" w:pos="144"/>
          <w:tab w:val="num" w:pos="432"/>
        </w:tabs>
        <w:ind w:left="432"/>
      </w:pPr>
      <w:r>
        <w:t>A survival horror game where you can only see the monster in photos taken with your polaroid style camera</w:t>
      </w:r>
    </w:p>
    <w:p w14:paraId="36B676C8" w14:textId="77777777" w:rsidR="0017189C" w:rsidRDefault="0017189C" w:rsidP="0017189C">
      <w:pPr>
        <w:pStyle w:val="ListBullet"/>
        <w:tabs>
          <w:tab w:val="clear" w:pos="144"/>
          <w:tab w:val="num" w:pos="432"/>
        </w:tabs>
        <w:ind w:left="432"/>
      </w:pPr>
      <w:r>
        <w:t>Working on team of 2</w:t>
      </w:r>
    </w:p>
    <w:p w14:paraId="1BD879A7" w14:textId="3FCFCA48" w:rsidR="0017189C" w:rsidRDefault="0017189C" w:rsidP="0017189C">
      <w:pPr>
        <w:pStyle w:val="ListBullet"/>
        <w:tabs>
          <w:tab w:val="clear" w:pos="144"/>
          <w:tab w:val="num" w:pos="432"/>
        </w:tabs>
        <w:ind w:left="432"/>
      </w:pPr>
      <w:r>
        <w:t>Implemented camera capture mechanic, created custom material for monster, created demo level</w:t>
      </w:r>
    </w:p>
    <w:p w14:paraId="5F485CBF" w14:textId="62FB6F0B" w:rsidR="00527E21" w:rsidRDefault="00527E21" w:rsidP="00527E21">
      <w:pPr>
        <w:pStyle w:val="Heading2"/>
        <w:ind w:left="288"/>
      </w:pPr>
      <w:r>
        <w:t xml:space="preserve">Stealth </w:t>
      </w:r>
      <w:proofErr w:type="gramStart"/>
      <w:r>
        <w:t xml:space="preserve">Cooking </w:t>
      </w:r>
      <w:r w:rsidR="00C46817">
        <w:t xml:space="preserve"> |</w:t>
      </w:r>
      <w:proofErr w:type="gramEnd"/>
      <w:r w:rsidR="00C46817">
        <w:t xml:space="preserve">  </w:t>
      </w:r>
      <w:r w:rsidR="00C46817" w:rsidRPr="00C46817">
        <w:rPr>
          <w:color w:val="969696" w:themeColor="accent3"/>
        </w:rPr>
        <w:t xml:space="preserve">Designer, </w:t>
      </w:r>
      <w:r w:rsidR="00446EC9" w:rsidRPr="00C46817">
        <w:rPr>
          <w:color w:val="969696" w:themeColor="accent3"/>
        </w:rPr>
        <w:t>Artis</w:t>
      </w:r>
      <w:r w:rsidR="00EE6D90" w:rsidRPr="00C46817">
        <w:rPr>
          <w:color w:val="969696" w:themeColor="accent3"/>
        </w:rPr>
        <w:t>t</w:t>
      </w:r>
      <w:r w:rsidR="00C76677" w:rsidRPr="00C46817">
        <w:rPr>
          <w:color w:val="969696" w:themeColor="accent3"/>
        </w:rPr>
        <w:t xml:space="preserve"> </w:t>
      </w:r>
      <w:r w:rsidR="00C46817">
        <w:rPr>
          <w:color w:val="969696" w:themeColor="accent3"/>
        </w:rPr>
        <w:t xml:space="preserve"> </w:t>
      </w:r>
      <w:r w:rsidR="00C46817">
        <w:t>|</w:t>
      </w:r>
      <w:r w:rsidR="00C76677">
        <w:t xml:space="preserve"> </w:t>
      </w:r>
      <w:r>
        <w:t xml:space="preserve"> Ludum Dare 41 ( C# / Unity )</w:t>
      </w:r>
      <w:r w:rsidR="00C46817">
        <w:t xml:space="preserve"> </w:t>
      </w:r>
      <w:r w:rsidR="00506D4D">
        <w:t xml:space="preserve"> |</w:t>
      </w:r>
      <w:r w:rsidR="00C46817">
        <w:t xml:space="preserve"> </w:t>
      </w:r>
      <w:r w:rsidR="00506D4D">
        <w:t xml:space="preserve"> </w:t>
      </w:r>
      <w:r w:rsidR="00506D4D" w:rsidRPr="00527E21">
        <w:rPr>
          <w:color w:val="969696" w:themeColor="accent3"/>
        </w:rPr>
        <w:t>SEPT 2018</w:t>
      </w:r>
    </w:p>
    <w:p w14:paraId="26928D6D" w14:textId="71115BD9" w:rsidR="00527E21" w:rsidRDefault="00527E21" w:rsidP="00527E21">
      <w:pPr>
        <w:pStyle w:val="ListBullet"/>
        <w:tabs>
          <w:tab w:val="clear" w:pos="144"/>
          <w:tab w:val="num" w:pos="432"/>
        </w:tabs>
        <w:ind w:left="432"/>
      </w:pPr>
      <w:r>
        <w:t>Contributed to design, UI, and art as part of 4-person team</w:t>
      </w:r>
      <w:r w:rsidR="00AC6B31">
        <w:t xml:space="preserve"> </w:t>
      </w:r>
    </w:p>
    <w:p w14:paraId="77934C7C" w14:textId="01AA238D" w:rsidR="00FB26B1" w:rsidRDefault="00A6743D" w:rsidP="00FB26B1">
      <w:pPr>
        <w:pStyle w:val="Heading2"/>
        <w:ind w:left="288"/>
      </w:pPr>
      <w:r>
        <w:t xml:space="preserve">Monster Dating </w:t>
      </w:r>
      <w:proofErr w:type="gramStart"/>
      <w:r>
        <w:t xml:space="preserve">Simulator </w:t>
      </w:r>
      <w:r w:rsidR="004A07E7">
        <w:t xml:space="preserve"> |</w:t>
      </w:r>
      <w:proofErr w:type="gramEnd"/>
      <w:r w:rsidR="004A07E7">
        <w:t xml:space="preserve"> </w:t>
      </w:r>
      <w:r w:rsidR="00446EC9">
        <w:t xml:space="preserve"> </w:t>
      </w:r>
      <w:r w:rsidR="00446EC9" w:rsidRPr="00446EC9">
        <w:rPr>
          <w:color w:val="969696" w:themeColor="accent3"/>
        </w:rPr>
        <w:t>Solo</w:t>
      </w:r>
      <w:r w:rsidR="00067791">
        <w:rPr>
          <w:color w:val="969696" w:themeColor="accent3"/>
        </w:rPr>
        <w:t xml:space="preserve"> DEV</w:t>
      </w:r>
      <w:r w:rsidR="004A07E7">
        <w:rPr>
          <w:color w:val="969696" w:themeColor="accent3"/>
        </w:rPr>
        <w:t xml:space="preserve"> </w:t>
      </w:r>
      <w:r w:rsidR="00446EC9" w:rsidRPr="00446EC9">
        <w:rPr>
          <w:color w:val="969696" w:themeColor="accent3"/>
        </w:rPr>
        <w:t xml:space="preserve"> </w:t>
      </w:r>
      <w:r w:rsidR="004A07E7">
        <w:rPr>
          <w:color w:val="969696" w:themeColor="accent3"/>
        </w:rPr>
        <w:t xml:space="preserve">|  </w:t>
      </w:r>
      <w:r w:rsidR="00FB26B1">
        <w:t>( C# / Unity )</w:t>
      </w:r>
      <w:r w:rsidR="00506D4D">
        <w:t xml:space="preserve"> </w:t>
      </w:r>
      <w:r w:rsidR="004A07E7">
        <w:t xml:space="preserve"> </w:t>
      </w:r>
      <w:r w:rsidR="000124F1">
        <w:rPr>
          <w:color w:val="969696" w:themeColor="accent3"/>
        </w:rPr>
        <w:t>|</w:t>
      </w:r>
      <w:r w:rsidR="004A07E7">
        <w:rPr>
          <w:color w:val="969696" w:themeColor="accent3"/>
        </w:rPr>
        <w:t xml:space="preserve">  </w:t>
      </w:r>
      <w:r w:rsidR="000124F1">
        <w:rPr>
          <w:color w:val="969696" w:themeColor="accent3"/>
        </w:rPr>
        <w:t>O</w:t>
      </w:r>
      <w:r w:rsidR="00506D4D" w:rsidRPr="00E34E5C">
        <w:rPr>
          <w:color w:val="969696" w:themeColor="accent3"/>
        </w:rPr>
        <w:t xml:space="preserve">ct 2017 </w:t>
      </w:r>
      <w:r w:rsidR="004A07E7">
        <w:rPr>
          <w:color w:val="969696" w:themeColor="accent3"/>
        </w:rPr>
        <w:t>-</w:t>
      </w:r>
      <w:r w:rsidR="00506D4D" w:rsidRPr="00E34E5C">
        <w:rPr>
          <w:color w:val="969696" w:themeColor="accent3"/>
        </w:rPr>
        <w:t xml:space="preserve"> Dec 2017 </w:t>
      </w:r>
    </w:p>
    <w:p w14:paraId="04A9FB5E" w14:textId="77777777" w:rsidR="002B2CC9" w:rsidRDefault="002B2CC9" w:rsidP="002B2CC9">
      <w:pPr>
        <w:pStyle w:val="ListBullet"/>
        <w:tabs>
          <w:tab w:val="clear" w:pos="144"/>
          <w:tab w:val="num" w:pos="432"/>
        </w:tabs>
        <w:ind w:left="432"/>
      </w:pPr>
      <w:r>
        <w:t>Implemented dynamically-loaded dialogue trees for rapid iteration of dialogue trees (JSON)</w:t>
      </w:r>
    </w:p>
    <w:p w14:paraId="12C85BE4" w14:textId="3C3F3673" w:rsidR="008E305A" w:rsidRPr="001E6D57" w:rsidRDefault="000A1AEC" w:rsidP="001E6D57">
      <w:pPr>
        <w:pStyle w:val="Heading1"/>
        <w:spacing w:before="0"/>
        <w:rPr>
          <w:rFonts w:asciiTheme="minorHAnsi" w:eastAsiaTheme="minorHAnsi" w:hAnsiTheme="minorHAnsi" w:cstheme="minorBidi"/>
          <w:b w:val="0"/>
          <w:color w:val="404040" w:themeColor="text1" w:themeTint="BF"/>
          <w:sz w:val="18"/>
          <w:szCs w:val="18"/>
          <w:u w:val="single"/>
        </w:rPr>
      </w:pPr>
      <w:r>
        <w:rPr>
          <w:u w:val="single"/>
        </w:rPr>
        <w:t>Activities</w:t>
      </w:r>
    </w:p>
    <w:p w14:paraId="596A63F0" w14:textId="552B91BE" w:rsidR="00F466D9" w:rsidRDefault="001239E3" w:rsidP="00BA15CA">
      <w:pPr>
        <w:pStyle w:val="ListBullet"/>
        <w:tabs>
          <w:tab w:val="clear" w:pos="144"/>
          <w:tab w:val="num" w:pos="288"/>
        </w:tabs>
        <w:ind w:left="288"/>
      </w:pPr>
      <w:r w:rsidRPr="00785EFD">
        <w:rPr>
          <w:b/>
        </w:rPr>
        <w:t>RIT Game Dev Club</w:t>
      </w:r>
      <w:r>
        <w:t xml:space="preserve"> </w:t>
      </w:r>
      <w:r w:rsidR="00785EFD">
        <w:t xml:space="preserve">– </w:t>
      </w:r>
      <w:r w:rsidR="00785EFD" w:rsidRPr="000059C9">
        <w:rPr>
          <w:b/>
          <w:color w:val="808080" w:themeColor="accent4"/>
        </w:rPr>
        <w:t>Liaison</w:t>
      </w:r>
      <w:r w:rsidR="000059C9" w:rsidRPr="000059C9">
        <w:rPr>
          <w:b/>
          <w:color w:val="808080" w:themeColor="accent4"/>
        </w:rPr>
        <w:t>,</w:t>
      </w:r>
      <w:r w:rsidR="00785EFD" w:rsidRPr="000059C9">
        <w:rPr>
          <w:b/>
          <w:color w:val="808080" w:themeColor="accent4"/>
        </w:rPr>
        <w:t xml:space="preserve"> executive board member</w:t>
      </w:r>
      <w:r w:rsidR="000059C9">
        <w:rPr>
          <w:b/>
          <w:color w:val="808080" w:themeColor="accent4"/>
        </w:rPr>
        <w:t xml:space="preserve"> </w:t>
      </w:r>
      <w:r>
        <w:t>–</w:t>
      </w:r>
      <w:r w:rsidR="000059C9">
        <w:t xml:space="preserve"> </w:t>
      </w:r>
      <w:r w:rsidR="0092647E">
        <w:t xml:space="preserve">communicate with other clubs, </w:t>
      </w:r>
      <w:r w:rsidR="00A24625">
        <w:t>coordinate</w:t>
      </w:r>
      <w:r>
        <w:t xml:space="preserve"> events, present topics</w:t>
      </w:r>
    </w:p>
    <w:p w14:paraId="51C98658" w14:textId="32F24475" w:rsidR="00073D77" w:rsidRDefault="00CA4F7B" w:rsidP="002A3F08">
      <w:pPr>
        <w:pStyle w:val="ListBullet"/>
        <w:tabs>
          <w:tab w:val="clear" w:pos="144"/>
          <w:tab w:val="num" w:pos="288"/>
        </w:tabs>
        <w:ind w:left="288"/>
      </w:pPr>
      <w:r>
        <w:rPr>
          <w:b/>
        </w:rPr>
        <w:t>ROC Game Dev –</w:t>
      </w:r>
      <w:r w:rsidR="000059C9">
        <w:rPr>
          <w:b/>
        </w:rPr>
        <w:t xml:space="preserve"> </w:t>
      </w:r>
      <w:r w:rsidR="000059C9" w:rsidRPr="000059C9">
        <w:rPr>
          <w:b/>
          <w:color w:val="808080" w:themeColor="accent4"/>
        </w:rPr>
        <w:t xml:space="preserve">Member </w:t>
      </w:r>
      <w:r w:rsidR="000059C9">
        <w:rPr>
          <w:b/>
        </w:rPr>
        <w:t xml:space="preserve">- </w:t>
      </w:r>
      <w:r>
        <w:rPr>
          <w:b/>
        </w:rPr>
        <w:t xml:space="preserve"> </w:t>
      </w:r>
      <w:r w:rsidRPr="006916F4">
        <w:t>G</w:t>
      </w:r>
      <w:r w:rsidR="006916F4" w:rsidRPr="006916F4">
        <w:t xml:space="preserve">roup of local </w:t>
      </w:r>
      <w:r w:rsidR="00A0207C">
        <w:t xml:space="preserve">professional and hobbyist </w:t>
      </w:r>
      <w:r w:rsidR="006916F4" w:rsidRPr="006916F4">
        <w:t>developers,</w:t>
      </w:r>
      <w:r w:rsidR="000059C9">
        <w:t xml:space="preserve"> I</w:t>
      </w:r>
      <w:r w:rsidR="006916F4" w:rsidRPr="006916F4">
        <w:t xml:space="preserve"> g</w:t>
      </w:r>
      <w:r w:rsidRPr="006916F4">
        <w:t>ive monthl</w:t>
      </w:r>
      <w:r w:rsidR="006916F4" w:rsidRPr="006916F4">
        <w:t xml:space="preserve">y demos of new features </w:t>
      </w:r>
      <w:r w:rsidR="00FB0D8F">
        <w:t>I’ve made</w:t>
      </w:r>
    </w:p>
    <w:sectPr w:rsidR="00073D77" w:rsidSect="00A24625">
      <w:footerReference w:type="default" r:id="rId7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B13B7" w14:textId="77777777" w:rsidR="009C732D" w:rsidRDefault="009C732D">
      <w:pPr>
        <w:spacing w:after="0"/>
      </w:pPr>
      <w:r>
        <w:separator/>
      </w:r>
    </w:p>
  </w:endnote>
  <w:endnote w:type="continuationSeparator" w:id="0">
    <w:p w14:paraId="27253654" w14:textId="77777777" w:rsidR="009C732D" w:rsidRDefault="009C73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8D3AB3" w14:textId="46B97116" w:rsidR="00EE5E58" w:rsidRDefault="00AD60A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25D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4631DE" w14:textId="77777777" w:rsidR="009C732D" w:rsidRDefault="009C732D">
      <w:pPr>
        <w:spacing w:after="0"/>
      </w:pPr>
      <w:r>
        <w:separator/>
      </w:r>
    </w:p>
  </w:footnote>
  <w:footnote w:type="continuationSeparator" w:id="0">
    <w:p w14:paraId="0219B209" w14:textId="77777777" w:rsidR="009C732D" w:rsidRDefault="009C73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4E9C46B4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5CB42FE2"/>
    <w:multiLevelType w:val="hybridMultilevel"/>
    <w:tmpl w:val="BEC663C6"/>
    <w:lvl w:ilvl="0" w:tplc="9362937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CC29E2"/>
    <w:multiLevelType w:val="hybridMultilevel"/>
    <w:tmpl w:val="07FCC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46B06"/>
    <w:multiLevelType w:val="hybridMultilevel"/>
    <w:tmpl w:val="5976878A"/>
    <w:lvl w:ilvl="0" w:tplc="8690D89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5C0C2F"/>
    <w:multiLevelType w:val="hybridMultilevel"/>
    <w:tmpl w:val="236ADBC2"/>
    <w:lvl w:ilvl="0" w:tplc="B0DA507C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F85DB1"/>
    <w:multiLevelType w:val="hybridMultilevel"/>
    <w:tmpl w:val="D36A0C5A"/>
    <w:lvl w:ilvl="0" w:tplc="2822F774">
      <w:start w:val="2017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B93"/>
    <w:rsid w:val="000030A2"/>
    <w:rsid w:val="000059C9"/>
    <w:rsid w:val="000073EE"/>
    <w:rsid w:val="00011B06"/>
    <w:rsid w:val="000124F1"/>
    <w:rsid w:val="00012AA2"/>
    <w:rsid w:val="00025D5D"/>
    <w:rsid w:val="00031370"/>
    <w:rsid w:val="00034730"/>
    <w:rsid w:val="00036E0F"/>
    <w:rsid w:val="00052AD1"/>
    <w:rsid w:val="000647E4"/>
    <w:rsid w:val="000652A7"/>
    <w:rsid w:val="00067791"/>
    <w:rsid w:val="00070E91"/>
    <w:rsid w:val="00073D77"/>
    <w:rsid w:val="00081971"/>
    <w:rsid w:val="00083A42"/>
    <w:rsid w:val="000979D9"/>
    <w:rsid w:val="000A1AEC"/>
    <w:rsid w:val="000A6EAF"/>
    <w:rsid w:val="000C6604"/>
    <w:rsid w:val="000D2C2E"/>
    <w:rsid w:val="000D3FB2"/>
    <w:rsid w:val="000F238B"/>
    <w:rsid w:val="00114E73"/>
    <w:rsid w:val="001239E3"/>
    <w:rsid w:val="001458CA"/>
    <w:rsid w:val="001530DA"/>
    <w:rsid w:val="00163A58"/>
    <w:rsid w:val="00164262"/>
    <w:rsid w:val="001662E7"/>
    <w:rsid w:val="0017189C"/>
    <w:rsid w:val="00172515"/>
    <w:rsid w:val="001857B0"/>
    <w:rsid w:val="001925DB"/>
    <w:rsid w:val="001A43B4"/>
    <w:rsid w:val="001C3ECD"/>
    <w:rsid w:val="001D118E"/>
    <w:rsid w:val="001D39D9"/>
    <w:rsid w:val="001E6D57"/>
    <w:rsid w:val="001F3290"/>
    <w:rsid w:val="002079B7"/>
    <w:rsid w:val="002114FE"/>
    <w:rsid w:val="00213D62"/>
    <w:rsid w:val="0022572E"/>
    <w:rsid w:val="002432E0"/>
    <w:rsid w:val="0024387E"/>
    <w:rsid w:val="0024580D"/>
    <w:rsid w:val="00250345"/>
    <w:rsid w:val="00252F3B"/>
    <w:rsid w:val="002647B0"/>
    <w:rsid w:val="00271BB3"/>
    <w:rsid w:val="002753AB"/>
    <w:rsid w:val="002878B3"/>
    <w:rsid w:val="002941A5"/>
    <w:rsid w:val="0029779D"/>
    <w:rsid w:val="002A307E"/>
    <w:rsid w:val="002A3F08"/>
    <w:rsid w:val="002B08D1"/>
    <w:rsid w:val="002B25EC"/>
    <w:rsid w:val="002B2CC9"/>
    <w:rsid w:val="002D438B"/>
    <w:rsid w:val="002D762A"/>
    <w:rsid w:val="002F419F"/>
    <w:rsid w:val="002F445A"/>
    <w:rsid w:val="002F6BFD"/>
    <w:rsid w:val="003076A3"/>
    <w:rsid w:val="00311E39"/>
    <w:rsid w:val="00322549"/>
    <w:rsid w:val="00324569"/>
    <w:rsid w:val="003252D8"/>
    <w:rsid w:val="003300E4"/>
    <w:rsid w:val="003305E2"/>
    <w:rsid w:val="003315DA"/>
    <w:rsid w:val="003350EC"/>
    <w:rsid w:val="00361ED3"/>
    <w:rsid w:val="003705DC"/>
    <w:rsid w:val="003815FB"/>
    <w:rsid w:val="003872AE"/>
    <w:rsid w:val="00393680"/>
    <w:rsid w:val="003A6099"/>
    <w:rsid w:val="003A60CE"/>
    <w:rsid w:val="003B5C33"/>
    <w:rsid w:val="003B74F9"/>
    <w:rsid w:val="003D3CCB"/>
    <w:rsid w:val="003D5EE9"/>
    <w:rsid w:val="003E3D00"/>
    <w:rsid w:val="003E4512"/>
    <w:rsid w:val="003F0A93"/>
    <w:rsid w:val="004104A7"/>
    <w:rsid w:val="00417B9C"/>
    <w:rsid w:val="00440DE2"/>
    <w:rsid w:val="00446EC9"/>
    <w:rsid w:val="00471F0E"/>
    <w:rsid w:val="004821E5"/>
    <w:rsid w:val="004A07E7"/>
    <w:rsid w:val="004A7298"/>
    <w:rsid w:val="004C41EC"/>
    <w:rsid w:val="004D109D"/>
    <w:rsid w:val="004D1AE1"/>
    <w:rsid w:val="004E76CA"/>
    <w:rsid w:val="00502261"/>
    <w:rsid w:val="00506D4D"/>
    <w:rsid w:val="00512FBE"/>
    <w:rsid w:val="00527CC3"/>
    <w:rsid w:val="00527E21"/>
    <w:rsid w:val="00541C67"/>
    <w:rsid w:val="00542373"/>
    <w:rsid w:val="005459DA"/>
    <w:rsid w:val="00550648"/>
    <w:rsid w:val="00551B65"/>
    <w:rsid w:val="00561A29"/>
    <w:rsid w:val="00563390"/>
    <w:rsid w:val="005648DB"/>
    <w:rsid w:val="005655A9"/>
    <w:rsid w:val="00591585"/>
    <w:rsid w:val="005C72BF"/>
    <w:rsid w:val="005D0B79"/>
    <w:rsid w:val="005E0EB9"/>
    <w:rsid w:val="005E7E73"/>
    <w:rsid w:val="005F3605"/>
    <w:rsid w:val="005F4B9D"/>
    <w:rsid w:val="006123D2"/>
    <w:rsid w:val="00613673"/>
    <w:rsid w:val="006139E0"/>
    <w:rsid w:val="00621DC9"/>
    <w:rsid w:val="00623B93"/>
    <w:rsid w:val="006304CC"/>
    <w:rsid w:val="0063306E"/>
    <w:rsid w:val="00643C88"/>
    <w:rsid w:val="00650A27"/>
    <w:rsid w:val="00651376"/>
    <w:rsid w:val="00656BC0"/>
    <w:rsid w:val="00656D5C"/>
    <w:rsid w:val="006613D8"/>
    <w:rsid w:val="006652A8"/>
    <w:rsid w:val="00675D00"/>
    <w:rsid w:val="00676D12"/>
    <w:rsid w:val="006916F4"/>
    <w:rsid w:val="006A0207"/>
    <w:rsid w:val="006A0368"/>
    <w:rsid w:val="006B252B"/>
    <w:rsid w:val="006B4701"/>
    <w:rsid w:val="006D28EB"/>
    <w:rsid w:val="006D4936"/>
    <w:rsid w:val="006E232B"/>
    <w:rsid w:val="006E2409"/>
    <w:rsid w:val="006E33E8"/>
    <w:rsid w:val="00713CDC"/>
    <w:rsid w:val="007255B7"/>
    <w:rsid w:val="00734B10"/>
    <w:rsid w:val="007560CE"/>
    <w:rsid w:val="00782DE7"/>
    <w:rsid w:val="00785EFD"/>
    <w:rsid w:val="007A1974"/>
    <w:rsid w:val="007A5F2B"/>
    <w:rsid w:val="007A6176"/>
    <w:rsid w:val="007B606D"/>
    <w:rsid w:val="007B696C"/>
    <w:rsid w:val="007C5C21"/>
    <w:rsid w:val="007C6A50"/>
    <w:rsid w:val="007D5A53"/>
    <w:rsid w:val="007D74B9"/>
    <w:rsid w:val="007E545C"/>
    <w:rsid w:val="00803038"/>
    <w:rsid w:val="008110A0"/>
    <w:rsid w:val="00826A91"/>
    <w:rsid w:val="00832801"/>
    <w:rsid w:val="00856421"/>
    <w:rsid w:val="00863926"/>
    <w:rsid w:val="008668B2"/>
    <w:rsid w:val="00873268"/>
    <w:rsid w:val="008838B6"/>
    <w:rsid w:val="00884FE2"/>
    <w:rsid w:val="008902DB"/>
    <w:rsid w:val="008A663C"/>
    <w:rsid w:val="008A77E9"/>
    <w:rsid w:val="008B4B6C"/>
    <w:rsid w:val="008E305A"/>
    <w:rsid w:val="008E389F"/>
    <w:rsid w:val="00900F64"/>
    <w:rsid w:val="00922962"/>
    <w:rsid w:val="0092647E"/>
    <w:rsid w:val="009400E9"/>
    <w:rsid w:val="00951C13"/>
    <w:rsid w:val="00951C52"/>
    <w:rsid w:val="009576DD"/>
    <w:rsid w:val="00967C26"/>
    <w:rsid w:val="0098053A"/>
    <w:rsid w:val="00985A09"/>
    <w:rsid w:val="00994ADD"/>
    <w:rsid w:val="00996D82"/>
    <w:rsid w:val="009A058F"/>
    <w:rsid w:val="009A0E8A"/>
    <w:rsid w:val="009A6B0C"/>
    <w:rsid w:val="009B4E21"/>
    <w:rsid w:val="009B63F7"/>
    <w:rsid w:val="009C732D"/>
    <w:rsid w:val="009D5CD9"/>
    <w:rsid w:val="009F5439"/>
    <w:rsid w:val="00A0207C"/>
    <w:rsid w:val="00A24625"/>
    <w:rsid w:val="00A277C0"/>
    <w:rsid w:val="00A35192"/>
    <w:rsid w:val="00A36279"/>
    <w:rsid w:val="00A53AE5"/>
    <w:rsid w:val="00A6743D"/>
    <w:rsid w:val="00A82406"/>
    <w:rsid w:val="00A8689A"/>
    <w:rsid w:val="00A86E25"/>
    <w:rsid w:val="00AB294F"/>
    <w:rsid w:val="00AC34DC"/>
    <w:rsid w:val="00AC6B31"/>
    <w:rsid w:val="00AD0B5F"/>
    <w:rsid w:val="00AD52AC"/>
    <w:rsid w:val="00AD60AB"/>
    <w:rsid w:val="00AF7F29"/>
    <w:rsid w:val="00B05336"/>
    <w:rsid w:val="00B0550C"/>
    <w:rsid w:val="00B10948"/>
    <w:rsid w:val="00B11B05"/>
    <w:rsid w:val="00B5055F"/>
    <w:rsid w:val="00B543A0"/>
    <w:rsid w:val="00B605C6"/>
    <w:rsid w:val="00B660EE"/>
    <w:rsid w:val="00B933AE"/>
    <w:rsid w:val="00BA15CA"/>
    <w:rsid w:val="00BD2649"/>
    <w:rsid w:val="00BD2B5E"/>
    <w:rsid w:val="00BD50FC"/>
    <w:rsid w:val="00BD749A"/>
    <w:rsid w:val="00BE7DA7"/>
    <w:rsid w:val="00BF56D5"/>
    <w:rsid w:val="00C139C6"/>
    <w:rsid w:val="00C17F9C"/>
    <w:rsid w:val="00C22C07"/>
    <w:rsid w:val="00C33B2B"/>
    <w:rsid w:val="00C43D7A"/>
    <w:rsid w:val="00C46817"/>
    <w:rsid w:val="00C519FF"/>
    <w:rsid w:val="00C76677"/>
    <w:rsid w:val="00C92438"/>
    <w:rsid w:val="00C96914"/>
    <w:rsid w:val="00CA4F7B"/>
    <w:rsid w:val="00CB4B59"/>
    <w:rsid w:val="00CC22BC"/>
    <w:rsid w:val="00CC4A8B"/>
    <w:rsid w:val="00CD4D50"/>
    <w:rsid w:val="00D1108A"/>
    <w:rsid w:val="00D115DA"/>
    <w:rsid w:val="00D21170"/>
    <w:rsid w:val="00D23255"/>
    <w:rsid w:val="00D370C4"/>
    <w:rsid w:val="00D3796B"/>
    <w:rsid w:val="00D45678"/>
    <w:rsid w:val="00D65ADE"/>
    <w:rsid w:val="00DC20C7"/>
    <w:rsid w:val="00DE5EF2"/>
    <w:rsid w:val="00DE6E30"/>
    <w:rsid w:val="00DF183C"/>
    <w:rsid w:val="00DF287E"/>
    <w:rsid w:val="00DF412E"/>
    <w:rsid w:val="00DF53ED"/>
    <w:rsid w:val="00E27202"/>
    <w:rsid w:val="00E34E5C"/>
    <w:rsid w:val="00E371E7"/>
    <w:rsid w:val="00E41258"/>
    <w:rsid w:val="00E50638"/>
    <w:rsid w:val="00E55274"/>
    <w:rsid w:val="00E6000C"/>
    <w:rsid w:val="00E65B77"/>
    <w:rsid w:val="00E70A59"/>
    <w:rsid w:val="00E96850"/>
    <w:rsid w:val="00EB1971"/>
    <w:rsid w:val="00EB79AF"/>
    <w:rsid w:val="00EC535A"/>
    <w:rsid w:val="00EC6C6C"/>
    <w:rsid w:val="00EE54AC"/>
    <w:rsid w:val="00EE5E58"/>
    <w:rsid w:val="00EE6D90"/>
    <w:rsid w:val="00F00044"/>
    <w:rsid w:val="00F007EB"/>
    <w:rsid w:val="00F025D8"/>
    <w:rsid w:val="00F04BA7"/>
    <w:rsid w:val="00F40BC0"/>
    <w:rsid w:val="00F458C8"/>
    <w:rsid w:val="00F466D9"/>
    <w:rsid w:val="00F52217"/>
    <w:rsid w:val="00F5701B"/>
    <w:rsid w:val="00F70DB5"/>
    <w:rsid w:val="00F82D5E"/>
    <w:rsid w:val="00F92BDB"/>
    <w:rsid w:val="00FA003C"/>
    <w:rsid w:val="00FB0A35"/>
    <w:rsid w:val="00FB0D8F"/>
    <w:rsid w:val="00FB26B1"/>
    <w:rsid w:val="00FB50D3"/>
    <w:rsid w:val="00FC0648"/>
    <w:rsid w:val="00FD6F43"/>
    <w:rsid w:val="00FF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0C2D20"/>
  <w15:chartTrackingRefBased/>
  <w15:docId w15:val="{289850EC-CD51-4679-B16A-745B8F44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500" w:after="100"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7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E4E4E" w:themeColor="accent1" w:themeTint="BF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ListParagraph">
    <w:name w:val="List Paragraph"/>
    <w:basedOn w:val="Normal"/>
    <w:uiPriority w:val="34"/>
    <w:unhideWhenUsed/>
    <w:qFormat/>
    <w:rsid w:val="00541C6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277C0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815FB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5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DFEC2E05FE54F35B954269B63376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D459B-61D5-425B-8D50-AFB1EFB01D06}"/>
      </w:docPartPr>
      <w:docPartBody>
        <w:p w:rsidR="00C21042" w:rsidRDefault="00C21042">
          <w:pPr>
            <w:pStyle w:val="EDFEC2E05FE54F35B954269B63376C0A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042"/>
    <w:rsid w:val="000460A0"/>
    <w:rsid w:val="000A66D8"/>
    <w:rsid w:val="00112CEC"/>
    <w:rsid w:val="0019478E"/>
    <w:rsid w:val="002A27C8"/>
    <w:rsid w:val="00440056"/>
    <w:rsid w:val="0058623B"/>
    <w:rsid w:val="007456D7"/>
    <w:rsid w:val="007755BC"/>
    <w:rsid w:val="00A138D0"/>
    <w:rsid w:val="00A52016"/>
    <w:rsid w:val="00A67CA7"/>
    <w:rsid w:val="00B776D7"/>
    <w:rsid w:val="00C21042"/>
    <w:rsid w:val="00C330BC"/>
    <w:rsid w:val="00DA5C68"/>
    <w:rsid w:val="00FC32FF"/>
    <w:rsid w:val="00FC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425FCDED6E4168BF3F862CBF6212BD">
    <w:name w:val="9A425FCDED6E4168BF3F862CBF6212BD"/>
  </w:style>
  <w:style w:type="paragraph" w:customStyle="1" w:styleId="F3BCFFD4E5FA41B4B3AD86A2317BDE3C">
    <w:name w:val="F3BCFFD4E5FA41B4B3AD86A2317BDE3C"/>
  </w:style>
  <w:style w:type="paragraph" w:customStyle="1" w:styleId="07A5A3FCAD95453CBE6ED94AC5E6F86A">
    <w:name w:val="07A5A3FCAD95453CBE6ED94AC5E6F86A"/>
  </w:style>
  <w:style w:type="paragraph" w:customStyle="1" w:styleId="5CB0176DBA2A40058B695668EE4A106E">
    <w:name w:val="5CB0176DBA2A40058B695668EE4A106E"/>
  </w:style>
  <w:style w:type="paragraph" w:customStyle="1" w:styleId="56535CD7F22D4F7285C768A3DDC5B3CE">
    <w:name w:val="56535CD7F22D4F7285C768A3DDC5B3CE"/>
  </w:style>
  <w:style w:type="paragraph" w:customStyle="1" w:styleId="9993D62138134E61AA1D7700CF4B396A">
    <w:name w:val="9993D62138134E61AA1D7700CF4B396A"/>
  </w:style>
  <w:style w:type="paragraph" w:customStyle="1" w:styleId="EDFEC2E05FE54F35B954269B63376C0A">
    <w:name w:val="EDFEC2E05FE54F35B954269B63376C0A"/>
  </w:style>
  <w:style w:type="paragraph" w:customStyle="1" w:styleId="FE70C9EF672D451A9980B52ED711DE6B">
    <w:name w:val="FE70C9EF672D451A9980B52ED711DE6B"/>
  </w:style>
  <w:style w:type="paragraph" w:customStyle="1" w:styleId="07916D9FCFB844AD92D72048A30EE673">
    <w:name w:val="07916D9FCFB844AD92D72048A30EE673"/>
  </w:style>
  <w:style w:type="paragraph" w:customStyle="1" w:styleId="ADE73FA63BC1445F8EB54D1F67C478A9">
    <w:name w:val="ADE73FA63BC1445F8EB54D1F67C478A9"/>
  </w:style>
  <w:style w:type="paragraph" w:customStyle="1" w:styleId="929ED553013E421EAAD533A951154DF7">
    <w:name w:val="929ED553013E421EAAD533A951154DF7"/>
  </w:style>
  <w:style w:type="paragraph" w:customStyle="1" w:styleId="C37596D38FF740E3A20D42B62C635830">
    <w:name w:val="C37596D38FF740E3A20D42B62C635830"/>
  </w:style>
  <w:style w:type="paragraph" w:customStyle="1" w:styleId="A84E2A0BCB194F398056DC2D7FF3F717">
    <w:name w:val="A84E2A0BCB194F398056DC2D7FF3F717"/>
  </w:style>
  <w:style w:type="paragraph" w:customStyle="1" w:styleId="565E2831E0034D608892ED8671F58894">
    <w:name w:val="565E2831E0034D608892ED8671F58894"/>
  </w:style>
  <w:style w:type="paragraph" w:customStyle="1" w:styleId="55F0349B91E1407180F7D46EC085D443">
    <w:name w:val="55F0349B91E1407180F7D46EC085D443"/>
  </w:style>
  <w:style w:type="paragraph" w:customStyle="1" w:styleId="29FE349146F14A02855371E4DBCAD9E2">
    <w:name w:val="29FE349146F14A02855371E4DBCAD9E2"/>
  </w:style>
  <w:style w:type="paragraph" w:customStyle="1" w:styleId="AAA9207996B14D81A6AEA997366C46FD">
    <w:name w:val="AAA9207996B14D81A6AEA997366C46FD"/>
  </w:style>
  <w:style w:type="paragraph" w:customStyle="1" w:styleId="1B8CE98FFBCC48BEBA3A243CCC761295">
    <w:name w:val="1B8CE98FFBCC48BEBA3A243CCC761295"/>
  </w:style>
  <w:style w:type="paragraph" w:customStyle="1" w:styleId="2AE50ACBDBEB41B4B55E9AA5C3A14B70">
    <w:name w:val="2AE50ACBDBEB41B4B55E9AA5C3A14B70"/>
  </w:style>
  <w:style w:type="paragraph" w:customStyle="1" w:styleId="DE5D46BCAC6A48BDA2FDAAF9BCEB62B9">
    <w:name w:val="DE5D46BCAC6A48BDA2FDAAF9BCEB62B9"/>
  </w:style>
  <w:style w:type="paragraph" w:customStyle="1" w:styleId="2CFA4A9B4AD244DAA6390AAFB0A026E8">
    <w:name w:val="2CFA4A9B4AD244DAA6390AAFB0A026E8"/>
  </w:style>
  <w:style w:type="paragraph" w:customStyle="1" w:styleId="BFBEE1705FDA4B5A9C1E0C952D8F4850">
    <w:name w:val="BFBEE1705FDA4B5A9C1E0C952D8F4850"/>
  </w:style>
  <w:style w:type="paragraph" w:customStyle="1" w:styleId="DC9C0C74A93C49D381CC3731CE0A1FEE">
    <w:name w:val="DC9C0C74A93C49D381CC3731CE0A1FEE"/>
  </w:style>
  <w:style w:type="paragraph" w:customStyle="1" w:styleId="9EEF998248164D8BAFA7CCF686077BEB">
    <w:name w:val="9EEF998248164D8BAFA7CCF686077BEB"/>
  </w:style>
  <w:style w:type="paragraph" w:customStyle="1" w:styleId="B4DEEB5C06584F59887486EF0B7EA8A4">
    <w:name w:val="B4DEEB5C06584F59887486EF0B7EA8A4"/>
  </w:style>
  <w:style w:type="paragraph" w:customStyle="1" w:styleId="CBDBBFFA8C9D40F7A6314FCD34B295C4">
    <w:name w:val="CBDBBFFA8C9D40F7A6314FCD34B295C4"/>
    <w:rsid w:val="00C21042"/>
  </w:style>
  <w:style w:type="paragraph" w:customStyle="1" w:styleId="6F1E7E30659B41EB8479EE7E4C722E3C">
    <w:name w:val="6F1E7E30659B41EB8479EE7E4C722E3C"/>
    <w:rsid w:val="00C21042"/>
  </w:style>
  <w:style w:type="paragraph" w:customStyle="1" w:styleId="95C81DB5B5814969A70CFF6F249E3F08">
    <w:name w:val="95C81DB5B5814969A70CFF6F249E3F08"/>
    <w:rsid w:val="00C21042"/>
  </w:style>
  <w:style w:type="paragraph" w:customStyle="1" w:styleId="29E4746FF0B043E5B22A9BDAF68358F5">
    <w:name w:val="29E4746FF0B043E5B22A9BDAF68358F5"/>
    <w:rsid w:val="007456D7"/>
  </w:style>
  <w:style w:type="paragraph" w:customStyle="1" w:styleId="00506F8654EA4D969D9D07CA84432354">
    <w:name w:val="00506F8654EA4D969D9D07CA84432354"/>
    <w:rsid w:val="0019478E"/>
  </w:style>
  <w:style w:type="paragraph" w:customStyle="1" w:styleId="971B44801FB54F5E8DDAD30C8AA7A735">
    <w:name w:val="971B44801FB54F5E8DDAD30C8AA7A735"/>
    <w:rsid w:val="00C330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3099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</dc:creator>
  <cp:keywords/>
  <cp:lastModifiedBy>Mark Lipina</cp:lastModifiedBy>
  <cp:revision>66</cp:revision>
  <cp:lastPrinted>2018-10-18T22:54:00Z</cp:lastPrinted>
  <dcterms:created xsi:type="dcterms:W3CDTF">2018-09-25T20:15:00Z</dcterms:created>
  <dcterms:modified xsi:type="dcterms:W3CDTF">2019-03-12T01:27:00Z</dcterms:modified>
  <cp:version/>
</cp:coreProperties>
</file>